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5395"/>
        <w:gridCol w:w="5395"/>
      </w:tblGrid>
      <w:tr w:rsidR="001D78B9" w14:paraId="0BE71B1C" w14:textId="77777777" w:rsidTr="00216DB3">
        <w:trPr>
          <w:trHeight w:val="1605"/>
        </w:trPr>
        <w:tc>
          <w:tcPr>
            <w:tcW w:w="10790" w:type="dxa"/>
            <w:gridSpan w:val="2"/>
            <w:vAlign w:val="center"/>
          </w:tcPr>
          <w:p w14:paraId="473D0B4B" w14:textId="28B9A2DF" w:rsidR="001D78B9" w:rsidRPr="00C550DC" w:rsidRDefault="001D78B9" w:rsidP="00216DB3">
            <w:pPr>
              <w:pStyle w:val="Heading1"/>
              <w:rPr>
                <w:sz w:val="52"/>
                <w:szCs w:val="52"/>
              </w:rPr>
            </w:pPr>
          </w:p>
        </w:tc>
      </w:tr>
      <w:tr w:rsidR="00637B83" w14:paraId="0E6AD8D3" w14:textId="77777777" w:rsidTr="00216DB3">
        <w:trPr>
          <w:trHeight w:val="11259"/>
        </w:trPr>
        <w:tc>
          <w:tcPr>
            <w:tcW w:w="10790" w:type="dxa"/>
            <w:gridSpan w:val="2"/>
            <w:vAlign w:val="center"/>
          </w:tcPr>
          <w:p w14:paraId="002331C0" w14:textId="729C9001" w:rsidR="00867337" w:rsidRDefault="00BE6C07" w:rsidP="00216DB3">
            <w:pPr>
              <w:jc w:val="center"/>
              <w:rPr>
                <w:sz w:val="52"/>
                <w:szCs w:val="52"/>
              </w:rPr>
            </w:pPr>
            <w:r w:rsidRPr="00875863">
              <w:rPr>
                <w:noProof/>
                <w:lang w:eastAsia="en-AU"/>
              </w:rPr>
              <mc:AlternateContent>
                <mc:Choice Requires="wps">
                  <w:drawing>
                    <wp:anchor distT="0" distB="0" distL="114300" distR="114300" simplePos="0" relativeHeight="251670528" behindDoc="1" locked="0" layoutInCell="1" allowOverlap="1" wp14:anchorId="1AB165CB" wp14:editId="063F5E3A">
                      <wp:simplePos x="0" y="0"/>
                      <wp:positionH relativeFrom="column">
                        <wp:posOffset>217170</wp:posOffset>
                      </wp:positionH>
                      <wp:positionV relativeFrom="page">
                        <wp:posOffset>-347980</wp:posOffset>
                      </wp:positionV>
                      <wp:extent cx="6171565" cy="5595620"/>
                      <wp:effectExtent l="0" t="0" r="635" b="5080"/>
                      <wp:wrapNone/>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71565" cy="559562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4D2C7CD" id="Shape" o:spid="_x0000_s1026" alt="&quot;&quot;" style="position:absolute;margin-left:17.1pt;margin-top:-27.4pt;width:485.95pt;height:440.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85783,2797810;3085783,2797810;3085783,2797810;3085783,2797810" o:connectangles="0,90,180,270"/>
                      <w10:wrap anchory="page"/>
                    </v:shape>
                  </w:pict>
                </mc:Fallback>
              </mc:AlternateContent>
            </w:r>
          </w:p>
          <w:p w14:paraId="4707AF73" w14:textId="77777777" w:rsidR="00867337" w:rsidRDefault="00867337" w:rsidP="00216DB3">
            <w:pPr>
              <w:jc w:val="center"/>
              <w:rPr>
                <w:sz w:val="52"/>
                <w:szCs w:val="52"/>
              </w:rPr>
            </w:pPr>
          </w:p>
          <w:p w14:paraId="7014F3ED" w14:textId="77777777" w:rsidR="00867337" w:rsidRDefault="00867337" w:rsidP="00216DB3">
            <w:pPr>
              <w:jc w:val="center"/>
              <w:rPr>
                <w:sz w:val="52"/>
                <w:szCs w:val="52"/>
              </w:rPr>
            </w:pPr>
          </w:p>
          <w:p w14:paraId="6845C828" w14:textId="4DC0A591" w:rsidR="00C550DC" w:rsidRDefault="00C550DC" w:rsidP="00216DB3">
            <w:pPr>
              <w:jc w:val="center"/>
              <w:rPr>
                <w:sz w:val="52"/>
                <w:szCs w:val="52"/>
              </w:rPr>
            </w:pPr>
            <w:r w:rsidRPr="00C550DC">
              <w:rPr>
                <w:sz w:val="52"/>
                <w:szCs w:val="52"/>
              </w:rPr>
              <w:t xml:space="preserve">ECommerce Purchase Prediction </w:t>
            </w:r>
          </w:p>
          <w:p w14:paraId="5A109BB0" w14:textId="77777777" w:rsidR="00C550DC" w:rsidRDefault="00C550DC" w:rsidP="00216DB3">
            <w:pPr>
              <w:jc w:val="center"/>
              <w:rPr>
                <w:sz w:val="52"/>
                <w:szCs w:val="52"/>
              </w:rPr>
            </w:pPr>
            <w:r w:rsidRPr="00C550DC">
              <w:rPr>
                <w:sz w:val="52"/>
                <w:szCs w:val="52"/>
              </w:rPr>
              <w:t xml:space="preserve">Using </w:t>
            </w:r>
          </w:p>
          <w:p w14:paraId="3C07B300" w14:textId="199EDE92" w:rsidR="00637B83" w:rsidRDefault="00C550DC" w:rsidP="00216DB3">
            <w:pPr>
              <w:jc w:val="center"/>
            </w:pPr>
            <w:r w:rsidRPr="00C550DC">
              <w:rPr>
                <w:noProof/>
                <w:sz w:val="52"/>
                <w:szCs w:val="52"/>
              </w:rPr>
              <mc:AlternateContent>
                <mc:Choice Requires="wps">
                  <w:drawing>
                    <wp:anchor distT="91440" distB="91440" distL="365760" distR="365760" simplePos="0" relativeHeight="251672576" behindDoc="0" locked="0" layoutInCell="1" allowOverlap="1" wp14:anchorId="10755021" wp14:editId="5D4233B7">
                      <wp:simplePos x="914400" y="914400"/>
                      <wp:positionH relativeFrom="margin">
                        <wp:posOffset>1623060</wp:posOffset>
                      </wp:positionH>
                      <wp:positionV relativeFrom="margin">
                        <wp:posOffset>4878705</wp:posOffset>
                      </wp:positionV>
                      <wp:extent cx="3476625" cy="2066290"/>
                      <wp:effectExtent l="0" t="0" r="0" b="0"/>
                      <wp:wrapTopAndBottom/>
                      <wp:docPr id="146" name="Rectangle 49"/>
                      <wp:cNvGraphicFramePr/>
                      <a:graphic xmlns:a="http://schemas.openxmlformats.org/drawingml/2006/main">
                        <a:graphicData uri="http://schemas.microsoft.com/office/word/2010/wordprocessingShape">
                          <wps:wsp>
                            <wps:cNvSpPr/>
                            <wps:spPr>
                              <a:xfrm>
                                <a:off x="0" y="0"/>
                                <a:ext cx="3476625"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E4468" w14:textId="77777777" w:rsidR="00C550DC" w:rsidRDefault="00C550DC">
                                  <w:pPr>
                                    <w:pStyle w:val="NoSpacing"/>
                                    <w:jc w:val="center"/>
                                    <w:rPr>
                                      <w:color w:val="3B4455" w:themeColor="accent1"/>
                                    </w:rPr>
                                  </w:pPr>
                                  <w:r>
                                    <w:rPr>
                                      <w:noProof/>
                                      <w:color w:val="3B4455" w:themeColor="accent1"/>
                                    </w:rPr>
                                    <w:drawing>
                                      <wp:inline distT="0" distB="0" distL="0" distR="0" wp14:anchorId="651B3C85" wp14:editId="60EDA696">
                                        <wp:extent cx="722376" cy="384048"/>
                                        <wp:effectExtent l="0" t="0" r="1905" b="0"/>
                                        <wp:docPr id="1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AA96800" w14:textId="4788E349" w:rsidR="00C550DC" w:rsidRDefault="00C550DC">
                                  <w:pPr>
                                    <w:pStyle w:val="NoSpacing"/>
                                    <w:pBdr>
                                      <w:top w:val="single" w:sz="6" w:space="10" w:color="3B4455" w:themeColor="accent1"/>
                                      <w:left w:val="single" w:sz="2" w:space="10" w:color="FFFFFF" w:themeColor="background1"/>
                                      <w:bottom w:val="single" w:sz="6" w:space="10" w:color="3B4455" w:themeColor="accent1"/>
                                      <w:right w:val="single" w:sz="2" w:space="10" w:color="FFFFFF" w:themeColor="background1"/>
                                    </w:pBdr>
                                    <w:spacing w:before="120" w:after="120"/>
                                    <w:jc w:val="center"/>
                                    <w:rPr>
                                      <w:color w:val="3B4455" w:themeColor="accent1"/>
                                      <w:sz w:val="18"/>
                                      <w:szCs w:val="18"/>
                                    </w:rPr>
                                  </w:pPr>
                                </w:p>
                                <w:p w14:paraId="3007B732" w14:textId="77777777" w:rsidR="00C550DC" w:rsidRDefault="00C550DC">
                                  <w:pPr>
                                    <w:pStyle w:val="NoSpacing"/>
                                    <w:spacing w:before="240"/>
                                    <w:jc w:val="center"/>
                                    <w:rPr>
                                      <w:color w:val="3B4455" w:themeColor="accent1"/>
                                    </w:rPr>
                                  </w:pPr>
                                  <w:r>
                                    <w:rPr>
                                      <w:noProof/>
                                      <w:color w:val="3B4455" w:themeColor="accent1"/>
                                    </w:rPr>
                                    <w:drawing>
                                      <wp:inline distT="0" distB="0" distL="0" distR="0" wp14:anchorId="181CB464" wp14:editId="20412963">
                                        <wp:extent cx="374904" cy="237744"/>
                                        <wp:effectExtent l="0" t="0" r="6350" b="0"/>
                                        <wp:docPr id="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0755021" id="Rectangle 49" o:spid="_x0000_s1026" style="position:absolute;left:0;text-align:left;margin-left:127.8pt;margin-top:384.15pt;width:273.75pt;height:162.7pt;z-index:251672576;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" filled="f" stroked="f" strokeweight="2pt">
                      <v:textbox style="mso-fit-shape-to-text:t" inset="10.8pt,0,10.8pt,0">
                        <w:txbxContent>
                          <w:p w14:paraId="6BCE4468" w14:textId="77777777" w:rsidR="00C550DC" w:rsidRDefault="00C550DC">
                            <w:pPr>
                              <w:pStyle w:val="NoSpacing"/>
                              <w:jc w:val="center"/>
                              <w:rPr>
                                <w:color w:val="3B4455" w:themeColor="accent1"/>
                              </w:rPr>
                            </w:pPr>
                            <w:r>
                              <w:rPr>
                                <w:noProof/>
                                <w:color w:val="3B4455" w:themeColor="accent1"/>
                              </w:rPr>
                              <w:drawing>
                                <wp:inline distT="0" distB="0" distL="0" distR="0" wp14:anchorId="651B3C85" wp14:editId="60EDA696">
                                  <wp:extent cx="722376" cy="384048"/>
                                  <wp:effectExtent l="0" t="0" r="1905" b="0"/>
                                  <wp:docPr id="1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AA96800" w14:textId="4788E349" w:rsidR="00C550DC" w:rsidRDefault="00C550DC">
                            <w:pPr>
                              <w:pStyle w:val="NoSpacing"/>
                              <w:pBdr>
                                <w:top w:val="single" w:sz="6" w:space="10" w:color="3B4455" w:themeColor="accent1"/>
                                <w:left w:val="single" w:sz="2" w:space="10" w:color="FFFFFF" w:themeColor="background1"/>
                                <w:bottom w:val="single" w:sz="6" w:space="10" w:color="3B4455" w:themeColor="accent1"/>
                                <w:right w:val="single" w:sz="2" w:space="10" w:color="FFFFFF" w:themeColor="background1"/>
                              </w:pBdr>
                              <w:spacing w:before="120" w:after="120"/>
                              <w:jc w:val="center"/>
                              <w:rPr>
                                <w:color w:val="3B4455" w:themeColor="accent1"/>
                                <w:sz w:val="18"/>
                                <w:szCs w:val="18"/>
                              </w:rPr>
                            </w:pPr>
                          </w:p>
                          <w:p w14:paraId="3007B732" w14:textId="77777777" w:rsidR="00C550DC" w:rsidRDefault="00C550DC">
                            <w:pPr>
                              <w:pStyle w:val="NoSpacing"/>
                              <w:spacing w:before="240"/>
                              <w:jc w:val="center"/>
                              <w:rPr>
                                <w:color w:val="3B4455" w:themeColor="accent1"/>
                              </w:rPr>
                            </w:pPr>
                            <w:r>
                              <w:rPr>
                                <w:noProof/>
                                <w:color w:val="3B4455" w:themeColor="accent1"/>
                              </w:rPr>
                              <w:drawing>
                                <wp:inline distT="0" distB="0" distL="0" distR="0" wp14:anchorId="181CB464" wp14:editId="20412963">
                                  <wp:extent cx="374904" cy="237744"/>
                                  <wp:effectExtent l="0" t="0" r="6350" b="0"/>
                                  <wp:docPr id="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Pr="00C550DC">
              <w:rPr>
                <w:sz w:val="52"/>
                <w:szCs w:val="52"/>
              </w:rPr>
              <w:t>Machine Learning</w:t>
            </w:r>
            <w:r w:rsidRPr="00875863">
              <w:rPr>
                <w:noProof/>
                <w:lang w:eastAsia="en-AU"/>
              </w:rPr>
              <w:t xml:space="preserve"> </w:t>
            </w:r>
          </w:p>
        </w:tc>
      </w:tr>
      <w:tr w:rsidR="00A81248" w14:paraId="59D2E8EE" w14:textId="77777777" w:rsidTr="00216DB3">
        <w:trPr>
          <w:trHeight w:val="1004"/>
        </w:trPr>
        <w:tc>
          <w:tcPr>
            <w:tcW w:w="5395" w:type="dxa"/>
            <w:vAlign w:val="center"/>
          </w:tcPr>
          <w:p w14:paraId="340CD79E" w14:textId="430BBEDD" w:rsidR="00637B83" w:rsidRDefault="00C550DC" w:rsidP="00216DB3">
            <w:pPr>
              <w:pStyle w:val="Heading2"/>
            </w:pPr>
            <w:r>
              <w:t>23</w:t>
            </w:r>
            <w:r w:rsidRPr="00C550DC">
              <w:rPr>
                <w:vertAlign w:val="superscript"/>
              </w:rPr>
              <w:t>rd</w:t>
            </w:r>
            <w:r>
              <w:t xml:space="preserve"> April 2024</w:t>
            </w:r>
          </w:p>
          <w:p w14:paraId="6BB88E61" w14:textId="0C654468" w:rsidR="00A81248" w:rsidRDefault="00C550DC" w:rsidP="00216DB3">
            <w:pPr>
              <w:pStyle w:val="Heading2"/>
            </w:pPr>
            <w:r>
              <w:t xml:space="preserve">   CIS 550</w:t>
            </w:r>
          </w:p>
        </w:tc>
        <w:tc>
          <w:tcPr>
            <w:tcW w:w="5395" w:type="dxa"/>
            <w:vAlign w:val="center"/>
          </w:tcPr>
          <w:p w14:paraId="223B121B" w14:textId="0D571FC9" w:rsidR="00637B83" w:rsidRDefault="00637B83" w:rsidP="00216DB3">
            <w:pPr>
              <w:pStyle w:val="Heading2"/>
            </w:pPr>
          </w:p>
          <w:p w14:paraId="4F325AD1" w14:textId="06FDDC03" w:rsidR="00A81248" w:rsidRDefault="00A81248" w:rsidP="00216DB3">
            <w:pPr>
              <w:pStyle w:val="Heading2"/>
            </w:pPr>
          </w:p>
        </w:tc>
      </w:tr>
    </w:tbl>
    <w:p w14:paraId="0B3EC69C" w14:textId="77777777" w:rsidR="000C4ED1" w:rsidRDefault="000C4ED1" w:rsidP="005A2DF7"/>
    <w:p w14:paraId="0256017A" w14:textId="77777777" w:rsidR="000F0731" w:rsidRDefault="00036DC3" w:rsidP="005A2DF7">
      <w:r>
        <w:rPr>
          <w:noProof/>
        </w:rPr>
        <w:lastRenderedPageBreak/>
        <mc:AlternateContent>
          <mc:Choice Requires="wpg">
            <w:drawing>
              <wp:anchor distT="0" distB="0" distL="114300" distR="114300" simplePos="0" relativeHeight="251669504" behindDoc="1" locked="0" layoutInCell="1" allowOverlap="1" wp14:anchorId="29695E6A" wp14:editId="4A57CAD2">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w:pict>
              <v:group w14:anchorId="41D378FB" id="Group 6" o:spid="_x0000_s1026" alt="&quot;&quot;" style="position:absolute;margin-left:2.6pt;margin-top:6.05pt;width:534.8pt;height:666.6pt;z-index:-251646976"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W w:w="10773" w:type="dxa"/>
        <w:tblLayout w:type="fixed"/>
        <w:tblLook w:val="04A0" w:firstRow="1" w:lastRow="0" w:firstColumn="1" w:lastColumn="0" w:noHBand="0" w:noVBand="1"/>
      </w:tblPr>
      <w:tblGrid>
        <w:gridCol w:w="426"/>
        <w:gridCol w:w="4961"/>
        <w:gridCol w:w="4961"/>
        <w:gridCol w:w="425"/>
      </w:tblGrid>
      <w:tr w:rsidR="001205A1" w14:paraId="7F3C7C75" w14:textId="77777777" w:rsidTr="00036DC3">
        <w:trPr>
          <w:trHeight w:val="396"/>
        </w:trPr>
        <w:tc>
          <w:tcPr>
            <w:tcW w:w="426" w:type="dxa"/>
          </w:tcPr>
          <w:p w14:paraId="38835EA4" w14:textId="77777777" w:rsidR="00A81248" w:rsidRDefault="00A81248" w:rsidP="00216DB3">
            <w:pPr>
              <w:pStyle w:val="Text"/>
            </w:pPr>
          </w:p>
        </w:tc>
        <w:tc>
          <w:tcPr>
            <w:tcW w:w="4961" w:type="dxa"/>
          </w:tcPr>
          <w:p w14:paraId="22D291B3" w14:textId="77777777" w:rsidR="00A81248" w:rsidRDefault="00A81248" w:rsidP="00216DB3">
            <w:pPr>
              <w:pStyle w:val="Text"/>
            </w:pPr>
          </w:p>
        </w:tc>
        <w:tc>
          <w:tcPr>
            <w:tcW w:w="4961" w:type="dxa"/>
          </w:tcPr>
          <w:p w14:paraId="032C3B86" w14:textId="77777777" w:rsidR="00A81248" w:rsidRDefault="00A81248" w:rsidP="00216DB3">
            <w:pPr>
              <w:pStyle w:val="Text"/>
            </w:pPr>
          </w:p>
        </w:tc>
        <w:tc>
          <w:tcPr>
            <w:tcW w:w="425" w:type="dxa"/>
          </w:tcPr>
          <w:p w14:paraId="52F43FB2" w14:textId="77777777" w:rsidR="00A81248" w:rsidRDefault="00A81248" w:rsidP="00216DB3">
            <w:pPr>
              <w:pStyle w:val="Text"/>
            </w:pPr>
          </w:p>
        </w:tc>
      </w:tr>
      <w:tr w:rsidR="001205A1" w14:paraId="46AC081C" w14:textId="77777777" w:rsidTr="00216DB3">
        <w:trPr>
          <w:trHeight w:val="5274"/>
        </w:trPr>
        <w:tc>
          <w:tcPr>
            <w:tcW w:w="426" w:type="dxa"/>
          </w:tcPr>
          <w:p w14:paraId="4E7FA1D1" w14:textId="77777777" w:rsidR="001205A1" w:rsidRDefault="001205A1" w:rsidP="005A2DF7"/>
        </w:tc>
        <w:tc>
          <w:tcPr>
            <w:tcW w:w="9922" w:type="dxa"/>
            <w:gridSpan w:val="2"/>
            <w:tcBorders>
              <w:bottom w:val="single" w:sz="18" w:space="0" w:color="26414C" w:themeColor="accent5" w:themeShade="40"/>
            </w:tcBorders>
            <w:shd w:val="clear" w:color="auto" w:fill="FFFFFF" w:themeFill="background1"/>
          </w:tcPr>
          <w:p w14:paraId="116FBEF2" w14:textId="0510279E" w:rsidR="001205A1" w:rsidRDefault="00867337" w:rsidP="005A2DF7">
            <w:pPr>
              <w:pStyle w:val="Heading3"/>
            </w:pPr>
            <w:r>
              <w:t xml:space="preserve">Overview </w:t>
            </w:r>
          </w:p>
          <w:p w14:paraId="06FD1299" w14:textId="77777777" w:rsidR="001205A1" w:rsidRDefault="001205A1" w:rsidP="00767D73">
            <w:pPr>
              <w:jc w:val="both"/>
            </w:pPr>
          </w:p>
          <w:p w14:paraId="593FF112" w14:textId="77777777" w:rsidR="00867337" w:rsidRDefault="00867337" w:rsidP="00767D73">
            <w:pPr>
              <w:pStyle w:val="Heading4"/>
              <w:jc w:val="both"/>
            </w:pPr>
            <w:r>
              <w:t xml:space="preserve">This project is related to </w:t>
            </w:r>
            <w:r>
              <w:t>CIS-550</w:t>
            </w:r>
            <w:r>
              <w:t xml:space="preserve"> A</w:t>
            </w:r>
            <w:r>
              <w:t>dvanced</w:t>
            </w:r>
            <w:r>
              <w:t xml:space="preserve"> Machine Learning course. The present report starts with a general idea of the project and by representing its objectives. Then the given dataset will be prepared and set up. </w:t>
            </w:r>
          </w:p>
          <w:p w14:paraId="050C857A" w14:textId="77777777" w:rsidR="001F48A6" w:rsidRDefault="00867337" w:rsidP="00767D73">
            <w:pPr>
              <w:pStyle w:val="Heading4"/>
              <w:jc w:val="both"/>
            </w:pPr>
            <w:r>
              <w:t xml:space="preserve">An exploratory data analysis is carried out </w:t>
            </w:r>
            <w:proofErr w:type="gramStart"/>
            <w:r>
              <w:t>in order to</w:t>
            </w:r>
            <w:proofErr w:type="gramEnd"/>
            <w:r>
              <w:t xml:space="preserve"> develop a machine learning algorithm that could predict whether an e-commerce transaction has taken place or not until a final model. </w:t>
            </w:r>
            <w:r>
              <w:t>Several Algorithms will be used to</w:t>
            </w:r>
            <w:r w:rsidR="001F48A6">
              <w:t xml:space="preserve"> compare which dataset is more compatible with our dataset and then techniques like smote and Nr can be used to perform over sampling and under sampling on the data respectively </w:t>
            </w:r>
            <w:r>
              <w:t xml:space="preserve">  </w:t>
            </w:r>
          </w:p>
          <w:p w14:paraId="4DDCF7F0" w14:textId="5174B339" w:rsidR="001205A1" w:rsidRDefault="00867337" w:rsidP="00767D73">
            <w:pPr>
              <w:pStyle w:val="Heading4"/>
              <w:jc w:val="both"/>
            </w:pPr>
            <w:r>
              <w:t>Results will be explained.</w:t>
            </w:r>
          </w:p>
        </w:tc>
        <w:tc>
          <w:tcPr>
            <w:tcW w:w="425" w:type="dxa"/>
          </w:tcPr>
          <w:p w14:paraId="31207EC5" w14:textId="77777777" w:rsidR="001205A1" w:rsidRDefault="001205A1" w:rsidP="005A2DF7"/>
        </w:tc>
      </w:tr>
      <w:tr w:rsidR="00637B83" w14:paraId="1742BF68" w14:textId="77777777" w:rsidTr="00216DB3">
        <w:trPr>
          <w:trHeight w:val="383"/>
        </w:trPr>
        <w:tc>
          <w:tcPr>
            <w:tcW w:w="426" w:type="dxa"/>
          </w:tcPr>
          <w:p w14:paraId="50BFEB05" w14:textId="77777777" w:rsidR="00637B83" w:rsidRDefault="00637B83" w:rsidP="005A2DF7"/>
        </w:tc>
        <w:tc>
          <w:tcPr>
            <w:tcW w:w="9922" w:type="dxa"/>
            <w:gridSpan w:val="2"/>
            <w:tcBorders>
              <w:top w:val="single" w:sz="18" w:space="0" w:color="26414C" w:themeColor="accent5" w:themeShade="40"/>
            </w:tcBorders>
            <w:shd w:val="clear" w:color="auto" w:fill="FFFFFF" w:themeFill="background1"/>
          </w:tcPr>
          <w:p w14:paraId="6DA7F847" w14:textId="6BE5CDF8" w:rsidR="00637B83" w:rsidRPr="00637B83" w:rsidRDefault="00767D73" w:rsidP="000F0731">
            <w:pPr>
              <w:pStyle w:val="Heading5"/>
            </w:pPr>
            <w:r w:rsidRPr="00767D73">
              <w:rPr>
                <w:color w:val="FF1571" w:themeColor="accent2"/>
              </w:rPr>
              <w:t>Project Proposal</w:t>
            </w:r>
          </w:p>
        </w:tc>
        <w:tc>
          <w:tcPr>
            <w:tcW w:w="425" w:type="dxa"/>
          </w:tcPr>
          <w:p w14:paraId="5FECB759" w14:textId="77777777" w:rsidR="00637B83" w:rsidRDefault="00637B83" w:rsidP="005A2DF7"/>
        </w:tc>
      </w:tr>
      <w:tr w:rsidR="001205A1" w14:paraId="015D004A" w14:textId="77777777" w:rsidTr="00036DC3">
        <w:trPr>
          <w:trHeight w:val="6948"/>
        </w:trPr>
        <w:tc>
          <w:tcPr>
            <w:tcW w:w="426" w:type="dxa"/>
          </w:tcPr>
          <w:p w14:paraId="76B5A5BC" w14:textId="77777777" w:rsidR="00A81248" w:rsidRDefault="00A81248" w:rsidP="005A2DF7"/>
        </w:tc>
        <w:tc>
          <w:tcPr>
            <w:tcW w:w="4961" w:type="dxa"/>
            <w:shd w:val="clear" w:color="auto" w:fill="FFFFFF" w:themeFill="background1"/>
          </w:tcPr>
          <w:p w14:paraId="5E4B388A" w14:textId="77777777" w:rsidR="00767D73" w:rsidRDefault="00767D73" w:rsidP="00767D73">
            <w:pPr>
              <w:pStyle w:val="Text"/>
              <w:jc w:val="both"/>
            </w:pPr>
            <w:r w:rsidRPr="00767D73">
              <w:t xml:space="preserve">The project intends to train machine learning models to predict whether a customer will buy a certain type of product listed on an eCommerce website or not. The models will help websites designer to create better sales strategies i.e. offering discounts and offers to customers while they are browsing for products in real-time. </w:t>
            </w:r>
          </w:p>
          <w:p w14:paraId="49444B77" w14:textId="77777777" w:rsidR="00767D73" w:rsidRDefault="00767D73" w:rsidP="00767D73">
            <w:pPr>
              <w:pStyle w:val="Text"/>
              <w:jc w:val="both"/>
            </w:pPr>
          </w:p>
          <w:p w14:paraId="09C6C71F" w14:textId="6FF958BA" w:rsidR="001205A1" w:rsidRPr="001205A1" w:rsidRDefault="00767D73" w:rsidP="00767D73">
            <w:pPr>
              <w:pStyle w:val="Text"/>
              <w:jc w:val="both"/>
            </w:pPr>
            <w:r w:rsidRPr="00767D73">
              <w:t>To do this, we will rely on session and visitor information and use the various machine learning techniques to reach the target audience, offering them the most relevant products for purchase.</w:t>
            </w:r>
            <w:r w:rsidRPr="00767D73">
              <w:t xml:space="preserve"> </w:t>
            </w:r>
            <w:r w:rsidRPr="00767D73">
              <w:t xml:space="preserve">In this project, we have used 6 different models: Naive Bayes, Logistic Regression, </w:t>
            </w:r>
          </w:p>
        </w:tc>
        <w:tc>
          <w:tcPr>
            <w:tcW w:w="4961" w:type="dxa"/>
            <w:shd w:val="clear" w:color="auto" w:fill="FFFFFF" w:themeFill="background1"/>
          </w:tcPr>
          <w:p w14:paraId="5D5956D4" w14:textId="77777777" w:rsidR="00767D73" w:rsidRDefault="00767D73" w:rsidP="00767D73">
            <w:pPr>
              <w:pStyle w:val="Text"/>
              <w:jc w:val="both"/>
            </w:pPr>
            <w:r w:rsidRPr="00767D73">
              <w:t xml:space="preserve">Random Forest, Decision Tree, Support Vector Machine (SVM), and k-nearest neighbors. We have also divided our data into various testing experiments to observe the changes upon standardizing, </w:t>
            </w:r>
            <w:r w:rsidRPr="00767D73">
              <w:t>under sampling</w:t>
            </w:r>
            <w:r w:rsidRPr="00767D73">
              <w:t xml:space="preserve"> for majority class oversampling for minority class, and computed their results later in a confusion matrix to obtain various quantities</w:t>
            </w:r>
          </w:p>
          <w:p w14:paraId="2E1B769D" w14:textId="6EA22459" w:rsidR="00767D73" w:rsidRDefault="00767D73" w:rsidP="00767D73">
            <w:pPr>
              <w:pStyle w:val="Text"/>
              <w:jc w:val="both"/>
            </w:pPr>
            <w:r w:rsidRPr="00767D73">
              <w:t xml:space="preserve"> </w:t>
            </w:r>
          </w:p>
          <w:p w14:paraId="04F0D868" w14:textId="2F3562C9" w:rsidR="00A81248" w:rsidRPr="00637B83" w:rsidRDefault="00767D73" w:rsidP="00767D73">
            <w:pPr>
              <w:pStyle w:val="Text"/>
              <w:jc w:val="both"/>
            </w:pPr>
            <w:r w:rsidRPr="00767D73">
              <w:t xml:space="preserve">such as accuracy, success rate, sensitivity, and other such parameters of the model finding out the best model for each experiment. The techniques and coding part have been done in Python and executed using a </w:t>
            </w:r>
            <w:proofErr w:type="spellStart"/>
            <w:r w:rsidRPr="00767D73">
              <w:t>Jupyter</w:t>
            </w:r>
            <w:proofErr w:type="spellEnd"/>
            <w:r w:rsidRPr="00767D73">
              <w:t xml:space="preserve"> notebook.</w:t>
            </w:r>
          </w:p>
        </w:tc>
        <w:tc>
          <w:tcPr>
            <w:tcW w:w="425" w:type="dxa"/>
          </w:tcPr>
          <w:p w14:paraId="26AACBE6" w14:textId="77777777" w:rsidR="00A81248" w:rsidRDefault="00A81248" w:rsidP="005A2DF7"/>
        </w:tc>
      </w:tr>
    </w:tbl>
    <w:p w14:paraId="67E0C02B" w14:textId="77777777" w:rsidR="00E61F1F" w:rsidRDefault="00E61F1F"/>
    <w:tbl>
      <w:tblPr>
        <w:tblW w:w="10773" w:type="dxa"/>
        <w:tblLayout w:type="fixed"/>
        <w:tblLook w:val="0600" w:firstRow="0" w:lastRow="0" w:firstColumn="0" w:lastColumn="0" w:noHBand="1" w:noVBand="1"/>
      </w:tblPr>
      <w:tblGrid>
        <w:gridCol w:w="426"/>
        <w:gridCol w:w="4961"/>
        <w:gridCol w:w="4961"/>
        <w:gridCol w:w="425"/>
      </w:tblGrid>
      <w:tr w:rsidR="0031055C" w14:paraId="05E33FED" w14:textId="77777777" w:rsidTr="00216DB3">
        <w:trPr>
          <w:trHeight w:val="410"/>
        </w:trPr>
        <w:tc>
          <w:tcPr>
            <w:tcW w:w="426" w:type="dxa"/>
            <w:shd w:val="clear" w:color="auto" w:fill="FFFFFF" w:themeFill="background1"/>
          </w:tcPr>
          <w:p w14:paraId="34390EAF" w14:textId="77777777" w:rsidR="0031055C" w:rsidRDefault="002B6593" w:rsidP="005F4A20">
            <w:r w:rsidRPr="002B6593">
              <w:rPr>
                <w:noProof/>
                <w:lang w:val="en-AU" w:eastAsia="en-AU"/>
              </w:rPr>
              <w:lastRenderedPageBreak/>
              <mc:AlternateContent>
                <mc:Choice Requires="wps">
                  <w:drawing>
                    <wp:anchor distT="0" distB="0" distL="114300" distR="114300" simplePos="0" relativeHeight="251659263" behindDoc="1" locked="0" layoutInCell="1" allowOverlap="1" wp14:anchorId="250CAA9D" wp14:editId="71FA1815">
                      <wp:simplePos x="0" y="0"/>
                      <wp:positionH relativeFrom="column">
                        <wp:posOffset>-528955</wp:posOffset>
                      </wp:positionH>
                      <wp:positionV relativeFrom="paragraph">
                        <wp:posOffset>-596900</wp:posOffset>
                      </wp:positionV>
                      <wp:extent cx="7773671" cy="10060941"/>
                      <wp:effectExtent l="0" t="0" r="0" b="0"/>
                      <wp:wrapNone/>
                      <wp:docPr id="2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1" cy="1006094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31C4AD5E" id="Shape" o:spid="_x0000_s1026" alt="&quot;&quot;" style="position:absolute;margin-left:-41.65pt;margin-top:-47pt;width:612.1pt;height:792.2pt;z-index:-251657217;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6,5030471;3886836,5030471;3886836,5030471;3886836,5030471" o:connectangles="0,90,180,270"/>
                    </v:shape>
                  </w:pict>
                </mc:Fallback>
              </mc:AlternateContent>
            </w:r>
          </w:p>
        </w:tc>
        <w:tc>
          <w:tcPr>
            <w:tcW w:w="4961" w:type="dxa"/>
            <w:shd w:val="clear" w:color="auto" w:fill="FFFFFF" w:themeFill="background1"/>
          </w:tcPr>
          <w:p w14:paraId="0BF52572" w14:textId="77777777" w:rsidR="0031055C" w:rsidRDefault="0031055C" w:rsidP="005F4A20"/>
        </w:tc>
        <w:tc>
          <w:tcPr>
            <w:tcW w:w="4961" w:type="dxa"/>
            <w:shd w:val="clear" w:color="auto" w:fill="FFFFFF" w:themeFill="background1"/>
          </w:tcPr>
          <w:p w14:paraId="56AA4008" w14:textId="77777777" w:rsidR="0031055C" w:rsidRDefault="0031055C" w:rsidP="005F4A20"/>
        </w:tc>
        <w:tc>
          <w:tcPr>
            <w:tcW w:w="425" w:type="dxa"/>
            <w:shd w:val="clear" w:color="auto" w:fill="FFFFFF" w:themeFill="background1"/>
          </w:tcPr>
          <w:p w14:paraId="5C6766E5" w14:textId="77777777" w:rsidR="0031055C" w:rsidRDefault="0031055C" w:rsidP="005F4A20"/>
        </w:tc>
      </w:tr>
      <w:tr w:rsidR="0031055C" w14:paraId="00D822ED" w14:textId="77777777" w:rsidTr="00216DB3">
        <w:trPr>
          <w:trHeight w:val="6634"/>
        </w:trPr>
        <w:tc>
          <w:tcPr>
            <w:tcW w:w="426" w:type="dxa"/>
            <w:shd w:val="clear" w:color="auto" w:fill="FFFFFF" w:themeFill="background1"/>
          </w:tcPr>
          <w:p w14:paraId="7A182DAD" w14:textId="77777777" w:rsidR="0031055C" w:rsidRDefault="0031055C" w:rsidP="005A2DF7"/>
        </w:tc>
        <w:tc>
          <w:tcPr>
            <w:tcW w:w="4961" w:type="dxa"/>
            <w:tcBorders>
              <w:bottom w:val="single" w:sz="18" w:space="0" w:color="FF1571" w:themeColor="accent2"/>
            </w:tcBorders>
            <w:shd w:val="clear" w:color="auto" w:fill="FFFFFF" w:themeFill="background1"/>
          </w:tcPr>
          <w:p w14:paraId="0C9D4A19" w14:textId="712391A1" w:rsidR="002B6593" w:rsidRDefault="00767D73" w:rsidP="005A2DF7">
            <w:pPr>
              <w:pStyle w:val="Heading3"/>
            </w:pPr>
            <w:r>
              <w:t>Domain Knowledge:</w:t>
            </w:r>
          </w:p>
          <w:p w14:paraId="594F86CA" w14:textId="77777777" w:rsidR="00193E6E" w:rsidRPr="00193E6E" w:rsidRDefault="00193E6E" w:rsidP="00193E6E"/>
          <w:p w14:paraId="11A8889D" w14:textId="77777777" w:rsidR="00767D73" w:rsidRDefault="00767D73" w:rsidP="00767D73">
            <w:pPr>
              <w:jc w:val="both"/>
              <w:rPr>
                <w:sz w:val="28"/>
                <w:szCs w:val="28"/>
              </w:rPr>
            </w:pPr>
            <w:r w:rsidRPr="00767D73">
              <w:rPr>
                <w:sz w:val="28"/>
                <w:szCs w:val="28"/>
              </w:rPr>
              <w:t xml:space="preserve">Technology has enabled people to connect more quickly, effectively, and reliably. With each mass implementation of technology to people, each implementation has made greater strides into making life more comfortable and convenient for them. Ecommerce has been one such congregation of technologies and processes which allow commerce to happen in an online form. </w:t>
            </w:r>
          </w:p>
          <w:p w14:paraId="1AEADE64" w14:textId="77777777" w:rsidR="00767D73" w:rsidRDefault="00767D73" w:rsidP="00767D73">
            <w:pPr>
              <w:jc w:val="both"/>
              <w:rPr>
                <w:sz w:val="28"/>
                <w:szCs w:val="28"/>
              </w:rPr>
            </w:pPr>
          </w:p>
          <w:p w14:paraId="09306B7D" w14:textId="098DAB22" w:rsidR="002B6593" w:rsidRPr="00767D73" w:rsidRDefault="00767D73" w:rsidP="00767D73">
            <w:pPr>
              <w:jc w:val="both"/>
              <w:rPr>
                <w:sz w:val="28"/>
                <w:szCs w:val="28"/>
              </w:rPr>
            </w:pPr>
            <w:r w:rsidRPr="00767D73">
              <w:rPr>
                <w:sz w:val="28"/>
                <w:szCs w:val="28"/>
              </w:rPr>
              <w:t xml:space="preserve">The online form has allowed for faster transactions, greater selection, and better customer support. All these conveniences have been beneficial for the customers at large. With the COVID-19 pandemic, it has become clear that such a form of commerce has become the norm rather than the second counterpart. </w:t>
            </w:r>
          </w:p>
          <w:p w14:paraId="2FA6FA81" w14:textId="77D64745" w:rsidR="002B6593" w:rsidRPr="001205A1" w:rsidRDefault="002B6593" w:rsidP="00767D73">
            <w:pPr>
              <w:pStyle w:val="Text"/>
              <w:jc w:val="both"/>
            </w:pPr>
          </w:p>
        </w:tc>
        <w:tc>
          <w:tcPr>
            <w:tcW w:w="4961" w:type="dxa"/>
            <w:tcBorders>
              <w:bottom w:val="single" w:sz="18" w:space="0" w:color="FF1571" w:themeColor="accent2"/>
            </w:tcBorders>
            <w:shd w:val="clear" w:color="auto" w:fill="FFFFFF" w:themeFill="background1"/>
          </w:tcPr>
          <w:p w14:paraId="5C3DDAF5" w14:textId="77777777" w:rsidR="0031055C" w:rsidRDefault="0031055C" w:rsidP="00767D73">
            <w:pPr>
              <w:pStyle w:val="Text"/>
            </w:pPr>
          </w:p>
          <w:p w14:paraId="3E28C77A" w14:textId="77777777" w:rsidR="00767D73" w:rsidRDefault="00767D73" w:rsidP="00767D73">
            <w:pPr>
              <w:pStyle w:val="Text"/>
            </w:pPr>
          </w:p>
          <w:p w14:paraId="25A1A7AF" w14:textId="77777777" w:rsidR="00225420" w:rsidRDefault="00225420" w:rsidP="00767D73">
            <w:pPr>
              <w:pStyle w:val="Text"/>
              <w:jc w:val="both"/>
            </w:pPr>
          </w:p>
          <w:p w14:paraId="76CDAA85" w14:textId="14874D00" w:rsidR="00767D73" w:rsidRDefault="00767D73" w:rsidP="00767D73">
            <w:pPr>
              <w:pStyle w:val="Text"/>
              <w:jc w:val="both"/>
            </w:pPr>
            <w:r w:rsidRPr="00767D73">
              <w:t>The COVID-19 pandemic resulted in an increased demand for doing business via the Internet.</w:t>
            </w:r>
            <w:r>
              <w:t xml:space="preserve"> </w:t>
            </w:r>
            <w:r w:rsidRPr="00767D73">
              <w:t xml:space="preserve">This has resulted in a search for tools and techniques for better prediction of sales and new marketing strategies by managers of retail firms, both online and brick-mortar going online. Now, they want to orient their marketing actions to the right target. Now a newer trend has emerged of identifying in real-time the purchasing intention of potential customers as soon as they have logged onto the website. </w:t>
            </w:r>
          </w:p>
          <w:p w14:paraId="2224F2E5" w14:textId="77777777" w:rsidR="00767D73" w:rsidRDefault="00767D73" w:rsidP="00767D73">
            <w:pPr>
              <w:pStyle w:val="Text"/>
              <w:jc w:val="both"/>
            </w:pPr>
          </w:p>
          <w:p w14:paraId="412E7A8C" w14:textId="723B002E" w:rsidR="00767D73" w:rsidRDefault="00767D73" w:rsidP="00767D73">
            <w:pPr>
              <w:pStyle w:val="Text"/>
              <w:jc w:val="both"/>
            </w:pPr>
            <w:r w:rsidRPr="00767D73">
              <w:t xml:space="preserve">Most want insights from customer behavioral data of online customers which help them formulate these strategies. For acquiring these </w:t>
            </w:r>
            <w:proofErr w:type="gramStart"/>
            <w:r w:rsidRPr="00767D73">
              <w:t>insights</w:t>
            </w:r>
            <w:proofErr w:type="gramEnd"/>
            <w:r w:rsidRPr="00767D73">
              <w:t xml:space="preserve"> they are turning to experts in data analysis, data science, and machine learning fields.</w:t>
            </w:r>
          </w:p>
        </w:tc>
        <w:tc>
          <w:tcPr>
            <w:tcW w:w="425" w:type="dxa"/>
            <w:shd w:val="clear" w:color="auto" w:fill="FFFFFF" w:themeFill="background1"/>
          </w:tcPr>
          <w:p w14:paraId="2F202FD7" w14:textId="77777777" w:rsidR="0031055C" w:rsidRDefault="0031055C" w:rsidP="005A2DF7"/>
        </w:tc>
      </w:tr>
      <w:tr w:rsidR="0031055C" w14:paraId="5DABCB63" w14:textId="77777777" w:rsidTr="00216DB3">
        <w:trPr>
          <w:trHeight w:val="6192"/>
        </w:trPr>
        <w:tc>
          <w:tcPr>
            <w:tcW w:w="426" w:type="dxa"/>
          </w:tcPr>
          <w:p w14:paraId="7EC08D13" w14:textId="77777777" w:rsidR="0031055C" w:rsidRDefault="0031055C" w:rsidP="005A2DF7"/>
        </w:tc>
        <w:tc>
          <w:tcPr>
            <w:tcW w:w="9922" w:type="dxa"/>
            <w:gridSpan w:val="2"/>
            <w:tcBorders>
              <w:top w:val="single" w:sz="18" w:space="0" w:color="FF1571" w:themeColor="accent2"/>
            </w:tcBorders>
            <w:vAlign w:val="center"/>
          </w:tcPr>
          <w:p w14:paraId="3BF10DD6" w14:textId="77777777" w:rsidR="0031055C" w:rsidRPr="0031055C" w:rsidRDefault="002B6593" w:rsidP="00216DB3">
            <w:pPr>
              <w:pStyle w:val="Text"/>
              <w:jc w:val="center"/>
            </w:pPr>
            <w:r w:rsidRPr="00875863">
              <w:rPr>
                <w:noProof/>
                <w:lang w:eastAsia="en-AU"/>
              </w:rPr>
              <w:drawing>
                <wp:inline distT="0" distB="0" distL="0" distR="0" wp14:anchorId="227ACFAC" wp14:editId="5C7DBEA4">
                  <wp:extent cx="5824439" cy="2311471"/>
                  <wp:effectExtent l="0" t="0" r="508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11" cstate="email">
                            <a:extLst>
                              <a:ext uri="{28A0092B-C50C-407E-A947-70E740481C1C}">
                                <a14:useLocalDpi xmlns:a14="http://schemas.microsoft.com/office/drawing/2010/main"/>
                              </a:ext>
                            </a:extLst>
                          </a:blip>
                          <a:srcRect b="-2"/>
                          <a:stretch/>
                        </pic:blipFill>
                        <pic:spPr bwMode="auto">
                          <a:xfrm>
                            <a:off x="0" y="0"/>
                            <a:ext cx="5829300" cy="2313400"/>
                          </a:xfrm>
                          <a:prstGeom prst="rect">
                            <a:avLst/>
                          </a:prstGeom>
                          <a:ln>
                            <a:noFill/>
                          </a:ln>
                          <a:extLst>
                            <a:ext uri="{53640926-AAD7-44D8-BBD7-CCE9431645EC}">
                              <a14:shadowObscured xmlns:a14="http://schemas.microsoft.com/office/drawing/2010/main"/>
                            </a:ext>
                          </a:extLst>
                        </pic:spPr>
                      </pic:pic>
                    </a:graphicData>
                  </a:graphic>
                </wp:inline>
              </w:drawing>
            </w:r>
          </w:p>
        </w:tc>
        <w:tc>
          <w:tcPr>
            <w:tcW w:w="425" w:type="dxa"/>
            <w:shd w:val="clear" w:color="auto" w:fill="FFFFFF" w:themeFill="background1"/>
          </w:tcPr>
          <w:p w14:paraId="29AC9A65" w14:textId="77777777" w:rsidR="0031055C" w:rsidRDefault="0031055C" w:rsidP="005A2DF7"/>
        </w:tc>
      </w:tr>
    </w:tbl>
    <w:p w14:paraId="22A685BC" w14:textId="77777777" w:rsidR="00E61F1F" w:rsidRDefault="00E61F1F"/>
    <w:p w14:paraId="6769D62D" w14:textId="77777777" w:rsidR="00867337" w:rsidRDefault="00867337">
      <w:r>
        <w:br w:type="page"/>
      </w:r>
    </w:p>
    <w:tbl>
      <w:tblPr>
        <w:tblW w:w="10773" w:type="dxa"/>
        <w:tblLayout w:type="fixed"/>
        <w:tblLook w:val="0600" w:firstRow="0" w:lastRow="0" w:firstColumn="0" w:lastColumn="0" w:noHBand="1" w:noVBand="1"/>
      </w:tblPr>
      <w:tblGrid>
        <w:gridCol w:w="993"/>
        <w:gridCol w:w="5272"/>
        <w:gridCol w:w="3516"/>
        <w:gridCol w:w="992"/>
      </w:tblGrid>
      <w:tr w:rsidR="005A2DF7" w14:paraId="20649313" w14:textId="77777777" w:rsidTr="00216DB3">
        <w:trPr>
          <w:trHeight w:val="13464"/>
        </w:trPr>
        <w:tc>
          <w:tcPr>
            <w:tcW w:w="993" w:type="dxa"/>
          </w:tcPr>
          <w:p w14:paraId="69653EEF" w14:textId="3C8C24BA" w:rsidR="005A2DF7" w:rsidRDefault="005A2DF7" w:rsidP="005A2DF7">
            <w:pPr>
              <w:pStyle w:val="GraphicAnchor"/>
            </w:pPr>
          </w:p>
        </w:tc>
        <w:tc>
          <w:tcPr>
            <w:tcW w:w="5272" w:type="dxa"/>
          </w:tcPr>
          <w:p w14:paraId="6C2C3528" w14:textId="26F61E6E" w:rsidR="005A2DF7" w:rsidRDefault="00193E6E" w:rsidP="000F0731">
            <w:pPr>
              <w:pStyle w:val="Quote"/>
              <w:rPr>
                <w:sz w:val="56"/>
                <w:szCs w:val="56"/>
              </w:rPr>
            </w:pPr>
            <w:r w:rsidRPr="00193E6E">
              <w:rPr>
                <w:sz w:val="56"/>
                <w:szCs w:val="56"/>
              </w:rPr>
              <w:t>Literature</w:t>
            </w:r>
            <w:r>
              <w:rPr>
                <w:sz w:val="56"/>
                <w:szCs w:val="56"/>
              </w:rPr>
              <w:t xml:space="preserve"> </w:t>
            </w:r>
            <w:r w:rsidRPr="00193E6E">
              <w:rPr>
                <w:sz w:val="56"/>
                <w:szCs w:val="56"/>
              </w:rPr>
              <w:t>R</w:t>
            </w:r>
            <w:r w:rsidRPr="00193E6E">
              <w:rPr>
                <w:sz w:val="56"/>
                <w:szCs w:val="56"/>
              </w:rPr>
              <w:t>evi</w:t>
            </w:r>
            <w:r w:rsidRPr="00193E6E">
              <w:rPr>
                <w:sz w:val="56"/>
                <w:szCs w:val="56"/>
              </w:rPr>
              <w:t>e</w:t>
            </w:r>
            <w:r w:rsidRPr="00193E6E">
              <w:rPr>
                <w:sz w:val="56"/>
                <w:szCs w:val="56"/>
              </w:rPr>
              <w:t>w</w:t>
            </w:r>
          </w:p>
          <w:p w14:paraId="7D7B6C04" w14:textId="77777777" w:rsidR="00193E6E" w:rsidRDefault="00193E6E" w:rsidP="00193E6E">
            <w:r w:rsidRPr="00193E6E">
              <w:t xml:space="preserve">Literature encompasses many studies which are turned towards categorization of online visits in </w:t>
            </w:r>
          </w:p>
          <w:p w14:paraId="2C73C15C" w14:textId="288E7DC3" w:rsidR="00193E6E" w:rsidRDefault="00193E6E" w:rsidP="00193E6E">
            <w:r w:rsidRPr="00193E6E">
              <w:t xml:space="preserve">e-commerce websites. </w:t>
            </w:r>
          </w:p>
          <w:p w14:paraId="43ABD822" w14:textId="77777777" w:rsidR="00193E6E" w:rsidRDefault="00193E6E" w:rsidP="00193E6E">
            <w:r w:rsidRPr="00193E6E">
              <w:t xml:space="preserve">A first study of </w:t>
            </w:r>
            <w:proofErr w:type="spellStart"/>
            <w:r w:rsidRPr="00193E6E">
              <w:t>Mobasher</w:t>
            </w:r>
            <w:proofErr w:type="spellEnd"/>
            <w:r w:rsidRPr="00193E6E">
              <w:t xml:space="preserve"> et al. [2] assessed two different clustering techniques based on user transactions and pageviews </w:t>
            </w:r>
            <w:proofErr w:type="gramStart"/>
            <w:r w:rsidRPr="00193E6E">
              <w:t>in order to</w:t>
            </w:r>
            <w:proofErr w:type="gramEnd"/>
            <w:r w:rsidRPr="00193E6E">
              <w:t xml:space="preserve"> find out useful aggregate profiles that can be used by recommendation systems to achieve effective personalization at early stages of user’s visits in an online store. </w:t>
            </w:r>
          </w:p>
          <w:p w14:paraId="4190BAFE" w14:textId="77777777" w:rsidR="00193E6E" w:rsidRDefault="00193E6E" w:rsidP="00193E6E">
            <w:r w:rsidRPr="00193E6E">
              <w:t xml:space="preserve">Later, the study of Moe [3] prepared the ground for a system which can take customized actions according to the category of a visit. For this reason, the author proposed a system which makes use of page-to-page clickstream data from a given online store </w:t>
            </w:r>
            <w:proofErr w:type="gramStart"/>
            <w:r w:rsidRPr="00193E6E">
              <w:t>in order to</w:t>
            </w:r>
            <w:proofErr w:type="gramEnd"/>
            <w:r w:rsidRPr="00193E6E">
              <w:t xml:space="preserve"> categorize visits as a buying, browsing, searching, or knowledge-building visit. The proposed system rests on observed in-store navigational patterns (including the general content of the pages viewed) and a k-means algorithm for clustering. </w:t>
            </w:r>
          </w:p>
          <w:p w14:paraId="248DFE3A" w14:textId="77777777" w:rsidR="00193E6E" w:rsidRDefault="00193E6E" w:rsidP="00193E6E">
            <w:r w:rsidRPr="00193E6E">
              <w:t xml:space="preserve">In [4], Poggi et al. proposed a system which handles the loss of throughput in Web servers due to overloading, by assigning priorities to sessions on an e-commerce website according to the revenue that will generate. </w:t>
            </w:r>
          </w:p>
          <w:p w14:paraId="2C7BE399" w14:textId="77777777" w:rsidR="00193E6E" w:rsidRDefault="00193E6E" w:rsidP="00193E6E">
            <w:r w:rsidRPr="00193E6E">
              <w:t xml:space="preserve">Data were formed of clickstream and session information and Markov chains, logistic linear regression, decision trees and naïve Bayes were investigated </w:t>
            </w:r>
            <w:proofErr w:type="gramStart"/>
            <w:r w:rsidRPr="00193E6E">
              <w:t>in order to</w:t>
            </w:r>
            <w:proofErr w:type="gramEnd"/>
            <w:r w:rsidRPr="00193E6E">
              <w:t xml:space="preserve"> measure the probability of users’ purchasing intention [4]. </w:t>
            </w:r>
          </w:p>
          <w:p w14:paraId="78264F12" w14:textId="02EBCEEA" w:rsidR="00193E6E" w:rsidRDefault="00193E6E" w:rsidP="00193E6E">
            <w:r w:rsidRPr="00193E6E">
              <w:t xml:space="preserve">In [5] and [6], authors designed the prediction of purchasing intention problem as a supervised learning problem and historical data collected from an online bookstore were used to categorize the user sessions as browsing and buyer sessions. </w:t>
            </w:r>
          </w:p>
          <w:p w14:paraId="367EAA66" w14:textId="77777777" w:rsidR="00193E6E" w:rsidRDefault="00193E6E" w:rsidP="00193E6E"/>
          <w:p w14:paraId="42580EA9" w14:textId="77777777" w:rsidR="00193E6E" w:rsidRDefault="00193E6E" w:rsidP="00193E6E"/>
          <w:p w14:paraId="2CB0F6C4" w14:textId="77777777" w:rsidR="00193E6E" w:rsidRDefault="00193E6E" w:rsidP="00193E6E"/>
          <w:p w14:paraId="01ACF23A" w14:textId="77777777" w:rsidR="00193E6E" w:rsidRDefault="00193E6E" w:rsidP="00193E6E"/>
          <w:p w14:paraId="2D585558" w14:textId="77777777" w:rsidR="00193E6E" w:rsidRDefault="00193E6E" w:rsidP="00193E6E"/>
          <w:p w14:paraId="0AF39151" w14:textId="77777777" w:rsidR="00193E6E" w:rsidRDefault="00193E6E" w:rsidP="00193E6E"/>
          <w:p w14:paraId="3EEF5352" w14:textId="77777777" w:rsidR="00193E6E" w:rsidRDefault="00193E6E" w:rsidP="00193E6E"/>
          <w:p w14:paraId="358DF553" w14:textId="77777777" w:rsidR="00193E6E" w:rsidRPr="00193E6E" w:rsidRDefault="00193E6E" w:rsidP="00193E6E"/>
          <w:p w14:paraId="5DCB15F0" w14:textId="7100CB21" w:rsidR="005A2DF7" w:rsidRPr="000F0731" w:rsidRDefault="005A2DF7" w:rsidP="00E61F1F">
            <w:pPr>
              <w:pStyle w:val="Text"/>
            </w:pPr>
          </w:p>
        </w:tc>
        <w:tc>
          <w:tcPr>
            <w:tcW w:w="3516" w:type="dxa"/>
          </w:tcPr>
          <w:p w14:paraId="53158AE7" w14:textId="77777777" w:rsidR="005A2DF7" w:rsidRPr="0031055C" w:rsidRDefault="005A2DF7" w:rsidP="005A2DF7">
            <w:pPr>
              <w:pStyle w:val="Heading5"/>
              <w:spacing w:line="192" w:lineRule="auto"/>
            </w:pPr>
            <w:r w:rsidRPr="005A2DF7">
              <w:rPr>
                <w:noProof/>
                <w:lang w:val="en-AU" w:eastAsia="en-AU"/>
              </w:rPr>
              <w:lastRenderedPageBreak/>
              <mc:AlternateContent>
                <mc:Choice Requires="wps">
                  <w:drawing>
                    <wp:anchor distT="0" distB="0" distL="114300" distR="114300" simplePos="0" relativeHeight="251667456" behindDoc="1" locked="0" layoutInCell="1" allowOverlap="1" wp14:anchorId="5F078C84" wp14:editId="69F475F0">
                      <wp:simplePos x="0" y="0"/>
                      <wp:positionH relativeFrom="column">
                        <wp:posOffset>-417831</wp:posOffset>
                      </wp:positionH>
                      <wp:positionV relativeFrom="paragraph">
                        <wp:posOffset>1007428</wp:posOffset>
                      </wp:positionV>
                      <wp:extent cx="3667443" cy="6844032"/>
                      <wp:effectExtent l="0" t="0" r="9525"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667443"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anchor>
                  </w:drawing>
                </mc:Choice>
                <mc:Fallback>
                  <w:pict>
                    <v:shape w14:anchorId="5CAA5281" id="Shape" o:spid="_x0000_s1026" alt="&quot;&quot;" style="position:absolute;margin-left:-32.9pt;margin-top:79.35pt;width:288.8pt;height:538.9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1833722,3422016;1833722,3422016;1833722,3422016;1833722,3422016" o:connectangles="0,90,180,270"/>
                    </v:shape>
                  </w:pict>
                </mc:Fallback>
              </mc:AlternateContent>
            </w:r>
          </w:p>
        </w:tc>
        <w:tc>
          <w:tcPr>
            <w:tcW w:w="992" w:type="dxa"/>
          </w:tcPr>
          <w:p w14:paraId="7C7E9D46" w14:textId="77777777" w:rsidR="005A2DF7" w:rsidRDefault="005A2DF7" w:rsidP="005A2DF7"/>
        </w:tc>
      </w:tr>
    </w:tbl>
    <w:p w14:paraId="4D6AF121" w14:textId="77777777" w:rsidR="00A81248" w:rsidRDefault="00A81248" w:rsidP="005A2DF7"/>
    <w:sectPr w:rsidR="00A81248" w:rsidSect="005F4A20">
      <w:headerReference w:type="default" r:id="rId12"/>
      <w:footerReference w:type="even" r:id="rId13"/>
      <w:footerReference w:type="default" r:id="rId14"/>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0AD83" w14:textId="77777777" w:rsidR="00C550DC" w:rsidRDefault="00C550DC" w:rsidP="001205A1">
      <w:r>
        <w:separator/>
      </w:r>
    </w:p>
  </w:endnote>
  <w:endnote w:type="continuationSeparator" w:id="0">
    <w:p w14:paraId="15C9E576" w14:textId="77777777" w:rsidR="00C550DC" w:rsidRDefault="00C550D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38362992"/>
      <w:docPartObj>
        <w:docPartGallery w:val="Page Numbers (Bottom of Page)"/>
        <w:docPartUnique/>
      </w:docPartObj>
    </w:sdtPr>
    <w:sdtEndPr>
      <w:rPr>
        <w:rStyle w:val="PageNumber"/>
      </w:rPr>
    </w:sdtEndPr>
    <w:sdtContent>
      <w:p w14:paraId="2BD1E6AE"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2E8B7B7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CFAA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838232"/>
      <w:docPartObj>
        <w:docPartGallery w:val="Page Numbers (Bottom of Page)"/>
        <w:docPartUnique/>
      </w:docPartObj>
    </w:sdtPr>
    <w:sdtEndPr/>
    <w:sdtContent>
      <w:p w14:paraId="4D48327E"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C089D" w14:textId="77777777" w:rsidR="00C550DC" w:rsidRDefault="00C550DC" w:rsidP="001205A1">
      <w:r>
        <w:separator/>
      </w:r>
    </w:p>
  </w:footnote>
  <w:footnote w:type="continuationSeparator" w:id="0">
    <w:p w14:paraId="2B92D0AB" w14:textId="77777777" w:rsidR="00C550DC" w:rsidRDefault="00C550DC"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7390E" w14:textId="77777777" w:rsidR="00637B83" w:rsidRPr="00637B83" w:rsidRDefault="00BE6C07" w:rsidP="00637B83">
    <w:pPr>
      <w:pStyle w:val="Header"/>
    </w:pPr>
    <w:sdt>
      <w:sdtPr>
        <w:id w:val="1096061309"/>
        <w:placeholder>
          <w:docPart w:val="A3526657E51F48D8A8AE8034A3E6CAA3"/>
        </w:placeholder>
        <w:temporary/>
        <w:showingPlcHdr/>
        <w15:appearance w15:val="hidden"/>
      </w:sdtPr>
      <w:sdtEndPr/>
      <w:sdtContent>
        <w:r w:rsidR="0073746D" w:rsidRPr="00637B83">
          <w:t>REPORT TITLE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0DC"/>
    <w:rsid w:val="00036DC3"/>
    <w:rsid w:val="000C4ED1"/>
    <w:rsid w:val="000F0731"/>
    <w:rsid w:val="001205A1"/>
    <w:rsid w:val="00193E6E"/>
    <w:rsid w:val="001D78B9"/>
    <w:rsid w:val="001F48A6"/>
    <w:rsid w:val="00216DB3"/>
    <w:rsid w:val="00225420"/>
    <w:rsid w:val="002B6593"/>
    <w:rsid w:val="0031055C"/>
    <w:rsid w:val="003840BC"/>
    <w:rsid w:val="003B19C2"/>
    <w:rsid w:val="00535033"/>
    <w:rsid w:val="005A2DF7"/>
    <w:rsid w:val="005D557C"/>
    <w:rsid w:val="005F4A20"/>
    <w:rsid w:val="00637B83"/>
    <w:rsid w:val="006C60E6"/>
    <w:rsid w:val="006D2C4C"/>
    <w:rsid w:val="0073746D"/>
    <w:rsid w:val="00767D73"/>
    <w:rsid w:val="00867337"/>
    <w:rsid w:val="00875863"/>
    <w:rsid w:val="00971E71"/>
    <w:rsid w:val="00A15CF7"/>
    <w:rsid w:val="00A65B25"/>
    <w:rsid w:val="00A81248"/>
    <w:rsid w:val="00B94FE8"/>
    <w:rsid w:val="00BE6C07"/>
    <w:rsid w:val="00C550DC"/>
    <w:rsid w:val="00E61F1F"/>
    <w:rsid w:val="00E638E6"/>
    <w:rsid w:val="00E752EB"/>
    <w:rsid w:val="00F3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99A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50DC"/>
    <w:rPr>
      <w:rFonts w:eastAsiaTheme="minorEastAsia"/>
      <w:sz w:val="22"/>
      <w:szCs w:val="22"/>
    </w:rPr>
  </w:style>
  <w:style w:type="character" w:customStyle="1" w:styleId="NoSpacingChar">
    <w:name w:val="No Spacing Char"/>
    <w:basedOn w:val="DefaultParagraphFont"/>
    <w:link w:val="NoSpacing"/>
    <w:uiPriority w:val="1"/>
    <w:rsid w:val="00C550DC"/>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ha\AppData\Roaming\Microsoft\Templates\Geometric%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3526657E51F48D8A8AE8034A3E6CAA3"/>
        <w:category>
          <w:name w:val="General"/>
          <w:gallery w:val="placeholder"/>
        </w:category>
        <w:types>
          <w:type w:val="bbPlcHdr"/>
        </w:types>
        <w:behaviors>
          <w:behavior w:val="content"/>
        </w:behaviors>
        <w:guid w:val="{C9A9B64D-2DB3-4297-AE86-D618C07C2239}"/>
      </w:docPartPr>
      <w:docPartBody>
        <w:p w:rsidR="00E05445" w:rsidRDefault="00E05445" w:rsidP="00E05445">
          <w:pPr>
            <w:pStyle w:val="A3526657E51F48D8A8AE8034A3E6CAA3"/>
          </w:pPr>
          <w:r>
            <w:t>STUDENT’S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45"/>
    <w:rsid w:val="00E05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16" w:lineRule="auto"/>
      <w:outlineLvl w:val="3"/>
    </w:pPr>
    <w:rPr>
      <w:rFonts w:eastAsiaTheme="majorEastAsia" w:cstheme="majorBidi"/>
      <w:iCs/>
      <w:color w:val="4472C4" w:themeColor="accent1"/>
      <w:kern w:val="0"/>
      <w:sz w:val="30"/>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1CADB1980D4F94BE157B26903B13CC">
    <w:name w:val="BF1CADB1980D4F94BE157B26903B13CC"/>
  </w:style>
  <w:style w:type="paragraph" w:customStyle="1" w:styleId="47C5155BFE02429D9595438ABE442A59">
    <w:name w:val="47C5155BFE02429D9595438ABE442A59"/>
  </w:style>
  <w:style w:type="paragraph" w:customStyle="1" w:styleId="0EDFC13E58BB4B3980332F7CD3CABC37">
    <w:name w:val="0EDFC13E58BB4B3980332F7CD3CABC37"/>
  </w:style>
  <w:style w:type="paragraph" w:customStyle="1" w:styleId="A53E34F067494945B1ED91488063D5AC">
    <w:name w:val="A53E34F067494945B1ED91488063D5AC"/>
  </w:style>
  <w:style w:type="paragraph" w:customStyle="1" w:styleId="9B342E3FA4E5420C8FDF8E1683CB9F20">
    <w:name w:val="9B342E3FA4E5420C8FDF8E1683CB9F20"/>
  </w:style>
  <w:style w:type="paragraph" w:customStyle="1" w:styleId="07A2BF5286824355B11756C53182A0D7">
    <w:name w:val="07A2BF5286824355B11756C53182A0D7"/>
  </w:style>
  <w:style w:type="character" w:customStyle="1" w:styleId="Heading4Char">
    <w:name w:val="Heading 4 Char"/>
    <w:basedOn w:val="DefaultParagraphFont"/>
    <w:link w:val="Heading4"/>
    <w:uiPriority w:val="3"/>
    <w:rPr>
      <w:rFonts w:eastAsiaTheme="majorEastAsia" w:cstheme="majorBidi"/>
      <w:iCs/>
      <w:color w:val="4472C4" w:themeColor="accent1"/>
      <w:kern w:val="0"/>
      <w:sz w:val="30"/>
      <w:szCs w:val="24"/>
      <w:lang w:val="en-US" w:eastAsia="en-US"/>
      <w14:ligatures w14:val="none"/>
    </w:rPr>
  </w:style>
  <w:style w:type="paragraph" w:customStyle="1" w:styleId="4AEE0C1B32C44C15BD2CD3D8D6E669D1">
    <w:name w:val="4AEE0C1B32C44C15BD2CD3D8D6E669D1"/>
  </w:style>
  <w:style w:type="paragraph" w:customStyle="1" w:styleId="EA9AF1EB2B424CEB8EFDC37147B9699A">
    <w:name w:val="EA9AF1EB2B424CEB8EFDC37147B9699A"/>
  </w:style>
  <w:style w:type="paragraph" w:customStyle="1" w:styleId="Text">
    <w:name w:val="Text"/>
    <w:basedOn w:val="Normal"/>
    <w:uiPriority w:val="5"/>
    <w:qFormat/>
    <w:pPr>
      <w:spacing w:after="0" w:line="216" w:lineRule="auto"/>
    </w:pPr>
    <w:rPr>
      <w:rFonts w:eastAsiaTheme="minorHAnsi"/>
      <w:color w:val="4472C4" w:themeColor="accent1"/>
      <w:kern w:val="0"/>
      <w:sz w:val="28"/>
      <w:szCs w:val="24"/>
      <w:lang w:val="en-US" w:eastAsia="en-US"/>
      <w14:ligatures w14:val="none"/>
    </w:rPr>
  </w:style>
  <w:style w:type="paragraph" w:customStyle="1" w:styleId="FC00E442039749BCAED3D509AF28C61B">
    <w:name w:val="FC00E442039749BCAED3D509AF28C61B"/>
  </w:style>
  <w:style w:type="paragraph" w:customStyle="1" w:styleId="C46B65D262E048AF8A9D976056480486">
    <w:name w:val="C46B65D262E048AF8A9D976056480486"/>
  </w:style>
  <w:style w:type="paragraph" w:customStyle="1" w:styleId="AF2FB1D968A64AB1932E3F42B9A5DD9A">
    <w:name w:val="AF2FB1D968A64AB1932E3F42B9A5DD9A"/>
  </w:style>
  <w:style w:type="paragraph" w:customStyle="1" w:styleId="7461DC8877F7422EB0254810FB6D5432">
    <w:name w:val="7461DC8877F7422EB0254810FB6D5432"/>
  </w:style>
  <w:style w:type="paragraph" w:customStyle="1" w:styleId="DA514914F609406A92188B7318A0FC84">
    <w:name w:val="DA514914F609406A92188B7318A0FC84"/>
  </w:style>
  <w:style w:type="paragraph" w:customStyle="1" w:styleId="6C0B99C4DC444E2787FD79C9EFEABF27">
    <w:name w:val="6C0B99C4DC444E2787FD79C9EFEABF27"/>
  </w:style>
  <w:style w:type="paragraph" w:customStyle="1" w:styleId="03F311880E4D4CA18960A7FDEBEE412D">
    <w:name w:val="03F311880E4D4CA18960A7FDEBEE412D"/>
  </w:style>
  <w:style w:type="paragraph" w:styleId="Quote">
    <w:name w:val="Quote"/>
    <w:basedOn w:val="Normal"/>
    <w:next w:val="Normal"/>
    <w:link w:val="QuoteChar"/>
    <w:uiPriority w:val="29"/>
    <w:qFormat/>
    <w:pPr>
      <w:spacing w:before="200" w:line="240" w:lineRule="auto"/>
    </w:pPr>
    <w:rPr>
      <w:rFonts w:asciiTheme="majorHAnsi" w:eastAsiaTheme="minorHAnsi" w:hAnsiTheme="majorHAnsi"/>
      <w:iCs/>
      <w:color w:val="0F263C" w:themeColor="accent5" w:themeShade="40"/>
      <w:kern w:val="0"/>
      <w:sz w:val="76"/>
      <w:szCs w:val="24"/>
      <w:lang w:val="en-US" w:eastAsia="en-US"/>
      <w14:ligatures w14:val="none"/>
    </w:rPr>
  </w:style>
  <w:style w:type="character" w:customStyle="1" w:styleId="QuoteChar">
    <w:name w:val="Quote Char"/>
    <w:basedOn w:val="DefaultParagraphFont"/>
    <w:link w:val="Quote"/>
    <w:uiPriority w:val="29"/>
    <w:rPr>
      <w:rFonts w:asciiTheme="majorHAnsi" w:eastAsiaTheme="minorHAnsi" w:hAnsiTheme="majorHAnsi"/>
      <w:iCs/>
      <w:color w:val="0F263C" w:themeColor="accent5" w:themeShade="40"/>
      <w:kern w:val="0"/>
      <w:sz w:val="76"/>
      <w:szCs w:val="24"/>
      <w:lang w:val="en-US" w:eastAsia="en-US"/>
      <w14:ligatures w14:val="none"/>
    </w:rPr>
  </w:style>
  <w:style w:type="paragraph" w:customStyle="1" w:styleId="17B55D7D1D86490B9BD0CEC177AFE877">
    <w:name w:val="17B55D7D1D86490B9BD0CEC177AFE877"/>
  </w:style>
  <w:style w:type="paragraph" w:customStyle="1" w:styleId="20B241977BC943C492B4F7F20A6E1E86">
    <w:name w:val="20B241977BC943C492B4F7F20A6E1E86"/>
  </w:style>
  <w:style w:type="paragraph" w:customStyle="1" w:styleId="A3526657E51F48D8A8AE8034A3E6CAA3">
    <w:name w:val="A3526657E51F48D8A8AE8034A3E6CAA3"/>
    <w:rsid w:val="00E05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student report</Template>
  <TotalTime>0</TotalTime>
  <Pages>6</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2024-04-23T13:17:00Z</dcterms:created>
  <dcterms:modified xsi:type="dcterms:W3CDTF">2024-04-23T15:09:00Z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